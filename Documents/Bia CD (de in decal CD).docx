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1271" w14:textId="77777777" w:rsidR="00A220AC" w:rsidRDefault="00733D6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4294553" wp14:editId="1E557DE9">
                <wp:simplePos x="0" y="0"/>
                <wp:positionH relativeFrom="column">
                  <wp:posOffset>2078990</wp:posOffset>
                </wp:positionH>
                <wp:positionV relativeFrom="paragraph">
                  <wp:posOffset>936889</wp:posOffset>
                </wp:positionV>
                <wp:extent cx="1295400" cy="1295400"/>
                <wp:effectExtent l="19050" t="19050" r="19050" b="1905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6ACCD" id="Oval 3" o:spid="_x0000_s1026" style="position:absolute;margin-left:163.7pt;margin-top:73.75pt;width:102pt;height:10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" fillcolor="white [3212]" strokecolor="#f2f2f2 [3052]" strokeweight="2.25pt"/>
            </w:pict>
          </mc:Fallback>
        </mc:AlternateContent>
      </w:r>
      <w:r w:rsidR="00D0661F">
        <w:rPr>
          <w:noProof/>
          <w:sz w:val="22"/>
        </w:rPr>
        <w:drawing>
          <wp:anchor distT="0" distB="0" distL="114300" distR="114300" simplePos="0" relativeHeight="251666430" behindDoc="0" locked="0" layoutInCell="1" allowOverlap="1" wp14:anchorId="50CC17AE" wp14:editId="40B5455A">
            <wp:simplePos x="0" y="0"/>
            <wp:positionH relativeFrom="column">
              <wp:posOffset>2400300</wp:posOffset>
            </wp:positionH>
            <wp:positionV relativeFrom="paragraph">
              <wp:posOffset>412486</wp:posOffset>
            </wp:positionV>
            <wp:extent cx="685800" cy="6438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6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32710E" wp14:editId="7B27D404">
                <wp:simplePos x="0" y="0"/>
                <wp:positionH relativeFrom="column">
                  <wp:posOffset>1219200</wp:posOffset>
                </wp:positionH>
                <wp:positionV relativeFrom="paragraph">
                  <wp:posOffset>-35189</wp:posOffset>
                </wp:positionV>
                <wp:extent cx="3019425" cy="87630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8CC2E" w14:textId="77777777"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8"/>
                                <w:lang w:val="en"/>
                              </w:rPr>
                              <w:t>TỔNG LIÊN ĐOÀN LAO ĐỘNG VIỆT NAM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14:paraId="448DBF5A" w14:textId="77777777"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TR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vi-VN"/>
                              </w:rPr>
                              <w:t>ƯỜNG ĐẠI HỌC TÔN ĐỨC THẮNG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14:paraId="0CF2B3D8" w14:textId="77777777"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KHOA CÔNG NGHỆ THÔNG TIN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271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pt;margin-top:-2.75pt;width:237.7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" filled="f" stroked="f">
                <v:textbox>
                  <w:txbxContent>
                    <w:p w14:paraId="3808CC2E" w14:textId="77777777"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Cs/>
                          <w:sz w:val="20"/>
                          <w:szCs w:val="28"/>
                          <w:lang w:val="en"/>
                        </w:rPr>
                        <w:t>TỔNG LIÊN ĐOÀN LAO ĐỘNG VIỆT NAM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 </w:t>
                      </w:r>
                    </w:p>
                    <w:p w14:paraId="448DBF5A" w14:textId="77777777"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8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"/>
                        </w:rPr>
                        <w:t>TR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vi-VN"/>
                        </w:rPr>
                        <w:t>ƯỜNG ĐẠI HỌC TÔN ĐỨC THẮNG</w:t>
                      </w:r>
                      <w:r w:rsidRPr="006F2090">
                        <w:rPr>
                          <w:rFonts w:ascii="Times New Roman" w:hAnsi="Times New Roman" w:cs="Times New Roman"/>
                          <w:sz w:val="22"/>
                          <w:szCs w:val="28"/>
                          <w:lang w:val="vi-VN"/>
                        </w:rPr>
                        <w:t xml:space="preserve"> </w:t>
                      </w:r>
                    </w:p>
                    <w:p w14:paraId="0CF2B3D8" w14:textId="77777777"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KHOA CÔNG NGHỆ THÔNG TIN </w:t>
                      </w:r>
                    </w:p>
                  </w:txbxContent>
                </v:textbox>
              </v:shape>
            </w:pict>
          </mc:Fallback>
        </mc:AlternateContent>
      </w:r>
      <w:r w:rsidR="006F20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D848E" wp14:editId="35D31307">
                <wp:simplePos x="0" y="0"/>
                <wp:positionH relativeFrom="column">
                  <wp:posOffset>1543050</wp:posOffset>
                </wp:positionH>
                <wp:positionV relativeFrom="paragraph">
                  <wp:posOffset>2447925</wp:posOffset>
                </wp:positionV>
                <wp:extent cx="2571750" cy="1181100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8DF7B" w14:textId="77777777" w:rsidR="00952A41" w:rsidRDefault="00952A41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Tìm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hiểu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về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 .NET</w:t>
                            </w:r>
                            <w:proofErr w:type="gram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, React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và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xây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dựng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Website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hỗ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trợ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tìm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kiếm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thông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tin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thực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tập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việc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làm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cho</w:t>
                            </w:r>
                            <w:proofErr w:type="spellEnd"/>
                            <w:r w:rsidRPr="00952A41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 SV khoa CNTT</w:t>
                            </w:r>
                          </w:p>
                          <w:p w14:paraId="152113DE" w14:textId="330DCBD8"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GVHD: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Thầy</w:t>
                            </w:r>
                            <w:proofErr w:type="spellEnd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Dzoãn</w:t>
                            </w:r>
                            <w:proofErr w:type="spellEnd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Xuân</w:t>
                            </w:r>
                            <w:proofErr w:type="spellEnd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Thanh</w:t>
                            </w:r>
                          </w:p>
                          <w:p w14:paraId="3103F681" w14:textId="2AA0EB8F"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ind w:left="851" w:hanging="851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SVTH: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Phan Hải Đăng</w:t>
                            </w: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  <w:proofErr w:type="spellStart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Nguyễn</w:t>
                            </w:r>
                            <w:proofErr w:type="spellEnd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Minh </w:t>
                            </w:r>
                            <w:proofErr w:type="spellStart"/>
                            <w:r w:rsidR="00952A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Hiếu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</w:p>
                          <w:p w14:paraId="001477F4" w14:textId="77777777" w:rsidR="006F2090" w:rsidRPr="003F643E" w:rsidRDefault="006F2090" w:rsidP="003F643E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TP. HỒ CHÍ MINH,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D848E" id="Text Box 5" o:spid="_x0000_s1027" type="#_x0000_t202" style="position:absolute;margin-left:121.5pt;margin-top:192.75pt;width:202.5pt;height:9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" filled="f" stroked="f">
                <v:textbox>
                  <w:txbxContent>
                    <w:p w14:paraId="1728DF7B" w14:textId="77777777" w:rsidR="00952A41" w:rsidRDefault="00952A41" w:rsidP="003F643E">
                      <w:pPr>
                        <w:pStyle w:val="Description"/>
                        <w:tabs>
                          <w:tab w:val="left" w:pos="851"/>
                        </w:tabs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Tìm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hiểu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về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 .NET</w:t>
                      </w:r>
                      <w:proofErr w:type="gram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, React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và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xây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dựng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Website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hỗ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trợ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tìm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kiếm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thông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tin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thực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tập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,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việc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làm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cho</w:t>
                      </w:r>
                      <w:proofErr w:type="spellEnd"/>
                      <w:r w:rsidRPr="00952A41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 SV khoa CNTT</w:t>
                      </w:r>
                    </w:p>
                    <w:p w14:paraId="152113DE" w14:textId="330DCBD8"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GVHD: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>Thầy</w:t>
                      </w:r>
                      <w:proofErr w:type="spellEnd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>Dzoãn</w:t>
                      </w:r>
                      <w:proofErr w:type="spellEnd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>Xuân</w:t>
                      </w:r>
                      <w:proofErr w:type="spellEnd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 xml:space="preserve"> Thanh</w:t>
                      </w:r>
                    </w:p>
                    <w:p w14:paraId="3103F681" w14:textId="2AA0EB8F"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ind w:left="851" w:hanging="851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SVTH: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>Phan Hải Đăng</w:t>
                      </w: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  <w:proofErr w:type="spellStart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>Nguyễn</w:t>
                      </w:r>
                      <w:proofErr w:type="spellEnd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 xml:space="preserve"> Minh </w:t>
                      </w:r>
                      <w:proofErr w:type="spellStart"/>
                      <w:r w:rsidR="00952A41">
                        <w:rPr>
                          <w:rFonts w:ascii="Times New Roman" w:hAnsi="Times New Roman" w:cs="Times New Roman"/>
                          <w:sz w:val="20"/>
                        </w:rPr>
                        <w:t>Hiếu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</w:p>
                    <w:p w14:paraId="001477F4" w14:textId="77777777" w:rsidR="006F2090" w:rsidRPr="003F643E" w:rsidRDefault="006F2090" w:rsidP="003F643E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TP. HỒ CHÍ MINH, 2014</w:t>
                      </w:r>
                    </w:p>
                  </w:txbxContent>
                </v:textbox>
              </v:shape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D8DCC68" wp14:editId="43E79BF4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6E77B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" filled="f" strokecolor="white [3212]"/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756C851" wp14:editId="474F9BC0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E5779D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" filled="f" fillcolor="#4bacc6 [3208]" strokecolor="#f2f2f2 [3052]" strokeweight="2.25pt">
                <v:fill opacity=".5" o:opacity2=".5" rotate="t" angle="45" focus="50%" type="gradient"/>
              </v:oval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16E3CC" wp14:editId="0D2DFB27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6985" t="1270" r="2540" b="8255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39AFF4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" fillcolor="white [3212]" stroked="f" strokecolor="#969696" strokeweight="2.25pt"/>
            </w:pict>
          </mc:Fallback>
        </mc:AlternateContent>
      </w:r>
    </w:p>
    <w:sectPr w:rsidR="00A22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970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EC10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266B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6462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650651">
    <w:abstractNumId w:val="3"/>
  </w:num>
  <w:num w:numId="2" w16cid:durableId="422455320">
    <w:abstractNumId w:val="2"/>
  </w:num>
  <w:num w:numId="3" w16cid:durableId="958610747">
    <w:abstractNumId w:val="1"/>
  </w:num>
  <w:num w:numId="4" w16cid:durableId="30404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1C7"/>
    <w:rsid w:val="003F643E"/>
    <w:rsid w:val="005321C7"/>
    <w:rsid w:val="006F2090"/>
    <w:rsid w:val="00733D63"/>
    <w:rsid w:val="00952A41"/>
    <w:rsid w:val="00A220AC"/>
    <w:rsid w:val="00CF7925"/>
    <w:rsid w:val="00D05AAE"/>
    <w:rsid w:val="00D0661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9B8E8"/>
  <w15:docId w15:val="{D80BBD7A-47BC-4FCF-966F-811D8059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D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in\AppData\Roaming\Microsoft\Templates\CD_DVDFaceLabel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CD_DVDFaceLabel.dotx</Template>
  <TotalTime>98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CD/DVD face lbels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lbels</dc:title>
  <dc:creator>Tran Tin</dc:creator>
  <cp:lastModifiedBy>Dang PH</cp:lastModifiedBy>
  <cp:revision>8</cp:revision>
  <cp:lastPrinted>2014-05-12T14:28:00Z</cp:lastPrinted>
  <dcterms:created xsi:type="dcterms:W3CDTF">2014-05-10T17:10:00Z</dcterms:created>
  <dcterms:modified xsi:type="dcterms:W3CDTF">2023-02-04T09:24:00Z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